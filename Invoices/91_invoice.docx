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91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2024-10-18 19:12:55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13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Bread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105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105.00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15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Sugar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199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0.6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119.40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224.4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40.392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264.79200000000003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