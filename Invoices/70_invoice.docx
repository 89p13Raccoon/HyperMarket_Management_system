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bobe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213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70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00:01:00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Bread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0.18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1.18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