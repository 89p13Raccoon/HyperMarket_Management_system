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6FF8D3CC" w:rsidR="001A4A7E" w:rsidRDefault="00911F33" w:rsidP="001A4A7E">
      <w:pPr>
        <w:pStyle w:val="Title"/>
      </w:pPr>
      <w:r>
        <w:t xml:space="preserve">HYPERMARKET </w:t>
      </w:r>
      <w:r w:rsidR="001A4A7E">
        <w:t>Invoice</w:t>
      </w:r>
    </w:p>
    <w:p w14:paraId="423C0A99" w14:textId="5B0A56A8" w:rsidR="00911F33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F31078">
        <w:rPr>
          <w:rFonts w:ascii="Adobe Gothic Std B" w:eastAsia="Adobe Gothic Std B" w:hAnsi="Adobe Gothic Std B"/>
        </w:rPr>
        <w:t>:</w:t>
      </w:r>
      <w:r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 xml:space="preserve">bob</w:t>
      </w:r>
    </w:p>
    <w:p w14:paraId="146F7A35" w14:textId="77777777" w:rsidR="00911F33" w:rsidRPr="001A4A7E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 xml:space="preserve">9150092522 </w:t>
      </w:r>
    </w:p>
    <w:p w14:paraId="29EFECD6" w14:textId="6402FA0E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Billed by:</w:t>
      </w:r>
      <w:r w:rsidR="001A4A7E">
        <w:rPr>
          <w:rFonts w:ascii="Adobe Gothic Std B" w:eastAsia="Adobe Gothic Std B" w:hAnsi="Adobe Gothic Std B"/>
        </w:rPr>
        <w:t xml:space="preserve"> </w:t>
      </w:r>
      <w:r w:rsidR="005E4E1E">
        <w:rPr>
          <w:rFonts w:ascii="Adobe Gothic Std B" w:eastAsia="Adobe Gothic Std B" w:hAnsi="Adobe Gothic Std B"/>
        </w:rPr>
        <w:t xml:space="preserve">Sarah Parker</w:t>
      </w:r>
    </w:p>
    <w:p w14:paraId="2A660C15" w14:textId="0BD42102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Employee ID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2</w:t>
      </w:r>
    </w:p>
    <w:p w14:paraId="34A5713A" w14:textId="77777777" w:rsidR="00B91D8D" w:rsidRDefault="00B91D8D" w:rsidP="00911F33">
      <w:pPr>
        <w:rPr>
          <w:rFonts w:ascii="Adobe Gothic Std B" w:eastAsia="Adobe Gothic Std B" w:hAnsi="Adobe Gothic Std B"/>
        </w:rPr>
      </w:pPr>
    </w:p>
    <w:p w14:paraId="6D531D01" w14:textId="0E0FA310" w:rsidR="00B91D8D" w:rsidRDefault="00B91D8D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Bill No: </w:t>
      </w:r>
      <w:proofErr w:type="gramStart"/>
      <w:r>
        <w:rPr>
          <w:rFonts w:ascii="Adobe Gothic Std B" w:eastAsia="Adobe Gothic Std B" w:hAnsi="Adobe Gothic Std B"/>
        </w:rPr>
        <w:t xml:space="preserve">74</w:t>
      </w:r>
    </w:p>
    <w:p w14:paraId="562E5FFE" w14:textId="5271B224" w:rsidR="006C7775" w:rsidRPr="001A4A7E" w:rsidRDefault="006C7775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 xml:space="preserve">2024-10-16 12:33:26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265"/>
        <w:gridCol w:w="4437"/>
        <w:gridCol w:w="1278"/>
        <w:gridCol w:w="1552"/>
        <w:gridCol w:w="1544"/>
      </w:tblGrid>
      <w:tr w:rsidR="00456185" w:rsidRPr="001A4A7E" w14:paraId="21C6596D" w14:textId="77777777" w:rsidTr="0045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4" w:type="dxa"/>
            <w:tcMar>
              <w:top w:w="259" w:type="dxa"/>
            </w:tcMar>
          </w:tcPr>
          <w:p w14:paraId="67E745A3" w14:textId="4F01FF93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Id</w:t>
            </w:r>
          </w:p>
        </w:tc>
        <w:tc>
          <w:tcPr>
            <w:tcW w:w="4437" w:type="dxa"/>
            <w:tcMar>
              <w:top w:w="259" w:type="dxa"/>
            </w:tcMar>
          </w:tcPr>
          <w:p w14:paraId="2E6771C1" w14:textId="6E5489CA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1278" w:type="dxa"/>
          </w:tcPr>
          <w:p w14:paraId="24FB1D99" w14:textId="54423649" w:rsidR="00456185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4CE4C2650B9D400C812C388D3AA1C5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Mar>
                  <w:top w:w="259" w:type="dxa"/>
                </w:tcMar>
              </w:tcPr>
              <w:p w14:paraId="5183D666" w14:textId="1B444440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1A14FA341ED48E9958942394DB9B6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4" w:type="dxa"/>
                <w:tcMar>
                  <w:top w:w="259" w:type="dxa"/>
                </w:tcMar>
              </w:tcPr>
              <w:p w14:paraId="49C4E65D" w14:textId="77777777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8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Rice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1.0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5.00</w:t>
            </w:r>
          </w:p>
        </w:tc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8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Rice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1.0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1.00</w:t>
            </w:r>
          </w:p>
        </w:tc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11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Cheese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2.5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2.50</w:t>
            </w:r>
          </w:p>
        </w:tc>
      </w:tr>
      <w:tr w:rsidR="00456185" w:rsidRPr="001A4A7E" w14:paraId="2952F892" w14:textId="77777777" w:rsidTr="00456185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91B12AF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left w:val="nil"/>
              <w:bottom w:val="nil"/>
              <w:right w:val="nil"/>
            </w:tcBorders>
          </w:tcPr>
          <w:p w14:paraId="0EA89540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left w:val="nil"/>
              <w:bottom w:val="nil"/>
              <w:right w:val="nil"/>
            </w:tcBorders>
          </w:tcPr>
          <w:p w14:paraId="3AFF5D4E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9A5526F1C89474D9B33D38EFF70A5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left w:val="nil"/>
                  <w:bottom w:val="nil"/>
                </w:tcBorders>
              </w:tcPr>
              <w:p w14:paraId="74726B46" w14:textId="37C27B42" w:rsidR="00456185" w:rsidRPr="001A4A7E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648A5104" w14:textId="0614B4E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8.5</w:t>
            </w:r>
          </w:p>
        </w:tc>
      </w:tr>
      <w:tr w:rsidR="00456185" w:rsidRPr="001A4A7E" w14:paraId="0979C605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E3BD6AF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726CB6D5" w14:textId="5BBBC9DC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Discount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4FAF0C5A" w14:textId="3380A300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  <w:tr w:rsidR="00456185" w:rsidRPr="001A4A7E" w14:paraId="2C1CCD83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A168F8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05753500" w14:textId="524F7752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Sales Tax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7C7EEB7B" w14:textId="1FA60D9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1.53</w:t>
            </w:r>
          </w:p>
        </w:tc>
      </w:tr>
      <w:tr w:rsidR="00456185" w:rsidRPr="001A4A7E" w14:paraId="7FDAEC48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41E40B4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64910259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D797010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986581558"/>
            <w:placeholder>
              <w:docPart w:val="1D60C12E159348B29D0F3CE4949D57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top w:val="nil"/>
                  <w:left w:val="nil"/>
                  <w:bottom w:val="nil"/>
                </w:tcBorders>
              </w:tcPr>
              <w:p w14:paraId="2A140E96" w14:textId="3E1818BA" w:rsidR="00456185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5E806CCD" w14:textId="7F144275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10.03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308B" w14:textId="77777777" w:rsidR="00A32874" w:rsidRDefault="00A32874" w:rsidP="00DA124E">
      <w:r>
        <w:separator/>
      </w:r>
    </w:p>
  </w:endnote>
  <w:endnote w:type="continuationSeparator" w:id="0">
    <w:p w14:paraId="594C7BC3" w14:textId="77777777" w:rsidR="00A32874" w:rsidRDefault="00A3287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9FE7" w14:textId="77777777" w:rsidR="00A32874" w:rsidRDefault="00A32874" w:rsidP="00DA124E">
      <w:r>
        <w:separator/>
      </w:r>
    </w:p>
  </w:footnote>
  <w:footnote w:type="continuationSeparator" w:id="0">
    <w:p w14:paraId="44174B19" w14:textId="77777777" w:rsidR="00A32874" w:rsidRDefault="00A3287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12AE9"/>
    <w:rsid w:val="00141CC5"/>
    <w:rsid w:val="00161833"/>
    <w:rsid w:val="001A4A7E"/>
    <w:rsid w:val="001D1A99"/>
    <w:rsid w:val="00204983"/>
    <w:rsid w:val="00253682"/>
    <w:rsid w:val="002A44D4"/>
    <w:rsid w:val="002B2331"/>
    <w:rsid w:val="002B43D8"/>
    <w:rsid w:val="002C1E8A"/>
    <w:rsid w:val="002C31B5"/>
    <w:rsid w:val="002F145D"/>
    <w:rsid w:val="002F405A"/>
    <w:rsid w:val="002F4591"/>
    <w:rsid w:val="00335034"/>
    <w:rsid w:val="003525FA"/>
    <w:rsid w:val="00390027"/>
    <w:rsid w:val="003968B9"/>
    <w:rsid w:val="004231F8"/>
    <w:rsid w:val="00456185"/>
    <w:rsid w:val="0048092D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7775"/>
    <w:rsid w:val="006D3592"/>
    <w:rsid w:val="00767D7F"/>
    <w:rsid w:val="0077345C"/>
    <w:rsid w:val="007A2DFF"/>
    <w:rsid w:val="00846FB5"/>
    <w:rsid w:val="00865239"/>
    <w:rsid w:val="00911F33"/>
    <w:rsid w:val="00941B25"/>
    <w:rsid w:val="009F3F74"/>
    <w:rsid w:val="00A2654F"/>
    <w:rsid w:val="00A32874"/>
    <w:rsid w:val="00A77210"/>
    <w:rsid w:val="00A82089"/>
    <w:rsid w:val="00AC6A6B"/>
    <w:rsid w:val="00B14E8F"/>
    <w:rsid w:val="00B62AE1"/>
    <w:rsid w:val="00B84DF7"/>
    <w:rsid w:val="00B911FE"/>
    <w:rsid w:val="00B91D8D"/>
    <w:rsid w:val="00BF33A1"/>
    <w:rsid w:val="00C4631C"/>
    <w:rsid w:val="00D16A02"/>
    <w:rsid w:val="00D27961"/>
    <w:rsid w:val="00D351A6"/>
    <w:rsid w:val="00D45686"/>
    <w:rsid w:val="00D46230"/>
    <w:rsid w:val="00D62BD5"/>
    <w:rsid w:val="00D8503D"/>
    <w:rsid w:val="00DA124E"/>
    <w:rsid w:val="00DB0159"/>
    <w:rsid w:val="00DE3DFA"/>
    <w:rsid w:val="00DF32B2"/>
    <w:rsid w:val="00E04AE9"/>
    <w:rsid w:val="00E10529"/>
    <w:rsid w:val="00E60524"/>
    <w:rsid w:val="00E61B2E"/>
    <w:rsid w:val="00E70B6C"/>
    <w:rsid w:val="00E87249"/>
    <w:rsid w:val="00EB59E9"/>
    <w:rsid w:val="00EC23BD"/>
    <w:rsid w:val="00EE5270"/>
    <w:rsid w:val="00F31078"/>
    <w:rsid w:val="00F33254"/>
    <w:rsid w:val="00F53936"/>
    <w:rsid w:val="00F734DA"/>
    <w:rsid w:val="00FD225F"/>
    <w:rsid w:val="00FF2149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E4C2650B9D400C812C388D3AA1C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29F1-D0C4-467C-B2CA-864CA011497C}"/>
      </w:docPartPr>
      <w:docPartBody>
        <w:p w:rsidR="0099420B" w:rsidRDefault="0099420B" w:rsidP="0099420B">
          <w:pPr>
            <w:pStyle w:val="4CE4C2650B9D400C812C388D3AA1C56E"/>
          </w:pPr>
          <w:r>
            <w:t>Unit Price</w:t>
          </w:r>
        </w:p>
      </w:docPartBody>
    </w:docPart>
    <w:docPart>
      <w:docPartPr>
        <w:name w:val="C1A14FA341ED48E9958942394DB9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E487-C913-4C72-B342-9BABAB0DEB52}"/>
      </w:docPartPr>
      <w:docPartBody>
        <w:p w:rsidR="0099420B" w:rsidRDefault="0099420B" w:rsidP="0099420B">
          <w:pPr>
            <w:pStyle w:val="C1A14FA341ED48E9958942394DB9B68E"/>
          </w:pPr>
          <w:r>
            <w:t>Line Total</w:t>
          </w:r>
        </w:p>
      </w:docPartBody>
    </w:docPart>
    <w:docPart>
      <w:docPartPr>
        <w:name w:val="C9A5526F1C89474D9B33D38EFF70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07C-69AE-418D-90FE-0B704F4FF9EA}"/>
      </w:docPartPr>
      <w:docPartBody>
        <w:p w:rsidR="0099420B" w:rsidRDefault="0099420B" w:rsidP="0099420B">
          <w:pPr>
            <w:pStyle w:val="C9A5526F1C89474D9B33D38EFF70A5B6"/>
          </w:pPr>
          <w:r>
            <w:t>Subtotal</w:t>
          </w:r>
        </w:p>
      </w:docPartBody>
    </w:docPart>
    <w:docPart>
      <w:docPartPr>
        <w:name w:val="1D60C12E159348B29D0F3CE4949D5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C8CB-2F92-4392-BF23-45F17EC4D323}"/>
      </w:docPartPr>
      <w:docPartBody>
        <w:p w:rsidR="0099420B" w:rsidRDefault="0099420B" w:rsidP="0099420B">
          <w:pPr>
            <w:pStyle w:val="1D60C12E159348B29D0F3CE4949D570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12AE9"/>
    <w:rsid w:val="007931FB"/>
    <w:rsid w:val="0087499A"/>
    <w:rsid w:val="00893D91"/>
    <w:rsid w:val="0099420B"/>
    <w:rsid w:val="00D16A02"/>
    <w:rsid w:val="00D351A6"/>
    <w:rsid w:val="00D94F0E"/>
    <w:rsid w:val="00D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4C2650B9D400C812C388D3AA1C56E">
    <w:name w:val="4CE4C2650B9D400C812C388D3AA1C56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1A14FA341ED48E9958942394DB9B68E">
    <w:name w:val="C1A14FA341ED48E9958942394DB9B68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9A5526F1C89474D9B33D38EFF70A5B6">
    <w:name w:val="C9A5526F1C89474D9B33D38EFF70A5B6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1D60C12E159348B29D0F3CE4949D570E">
    <w:name w:val="1D60C12E159348B29D0F3CE4949D570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73</Words>
  <Characters>373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Aniketh J</cp:lastModifiedBy>
  <cp:revision>2</cp:revision>
  <dcterms:created xsi:type="dcterms:W3CDTF">2024-10-15T16:30:00Z</dcterms:created>
  <dcterms:modified xsi:type="dcterms:W3CDTF">2024-10-15T16:30:00Z</dcterms:modified>
  <cp:category/>
  <cp:version/>
  <dc:description/>
  <dc:identifier/>
  <dc:language/>
  <dc:subject/>
</cp:coreProperties>
</file>