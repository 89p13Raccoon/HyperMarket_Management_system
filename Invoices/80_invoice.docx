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a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9150092521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80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13:04:56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Salmon Fillet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1.8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11.8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