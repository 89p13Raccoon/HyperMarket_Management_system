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/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(67,)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2024-10-15 23:08:39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Salmon Fillet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5.4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35.4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