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bob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9150092522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Sarah Parker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2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83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2024-10-16 15:30:24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Carrots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0.2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0.80</w:t>
            </w:r>
          </w:p>
        </w:tc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Bananas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0.3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1.50</w:t>
            </w: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2.3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0.414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2.714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  <dc:description/>
  <dc:identifier/>
  <dc:language/>
  <dc:subject/>
</cp:coreProperties>
</file>