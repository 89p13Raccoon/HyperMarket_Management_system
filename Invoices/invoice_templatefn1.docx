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Bob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/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/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/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/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idx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40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120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