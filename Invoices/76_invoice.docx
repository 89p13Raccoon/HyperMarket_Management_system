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76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12:38:17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Pasta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1.35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8.85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