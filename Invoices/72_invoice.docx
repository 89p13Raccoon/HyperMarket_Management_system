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72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12:27:12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Yogurt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19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Cereal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Frozen Pizza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15.0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2.7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17.7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