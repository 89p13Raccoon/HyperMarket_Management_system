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a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9150092521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73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12:29:08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1.80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0.60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2.4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0.43199999999999994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2.832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