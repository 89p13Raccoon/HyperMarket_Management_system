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68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2024-10-15 23:10:57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Frozen Pizza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32.00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Bananas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0.3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Apples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39.0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7.02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46.019999999999996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