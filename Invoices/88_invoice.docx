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88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2024-10-18 17:31:19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Yogurt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60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60.00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60.0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10.8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70.8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