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71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00:19:32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Salmon Fillet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Pasta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Bananas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0.3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23.0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4.14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27.14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