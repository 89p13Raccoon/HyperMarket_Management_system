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79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12:46:45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Cheese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0.45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2.95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