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bob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9150092522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77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2024-10-16 12:40:05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Rice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2.00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2.0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0.36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2.36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