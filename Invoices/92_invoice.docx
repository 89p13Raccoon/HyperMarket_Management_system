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nope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128438143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92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2024-10-19 08:49:34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Potatoes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0.4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2.00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7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Salmon Fillet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23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230.00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Carrots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0.2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233.0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41.94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274.94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