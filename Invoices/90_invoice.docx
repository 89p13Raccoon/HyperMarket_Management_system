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9150092522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90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2024-10-18 19:06:30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Milk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100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1.2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120.00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Potatoes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75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0.4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30.00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150.0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27.0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177.0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