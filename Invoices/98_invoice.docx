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98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2024-11-11 11:17:45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Milk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57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1.2000000000000002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68.40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68.4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12.31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80.71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