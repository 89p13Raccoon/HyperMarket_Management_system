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86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2024-10-18 15:51:56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Cheese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Cheese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48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120.00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Cheese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142.5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25.65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168.15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