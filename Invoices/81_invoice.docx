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81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13:07:40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Pasta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0.27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1.77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