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vineeth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2981331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97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2024-11-11 11:17:45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Potatoes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0.4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Milk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51.60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Ground Beef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1500.00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1553.6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279.65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1833.25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