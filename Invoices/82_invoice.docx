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82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13:09:38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Apples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0.9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5.9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