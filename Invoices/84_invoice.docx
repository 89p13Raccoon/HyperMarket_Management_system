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1329873927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84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2024-10-17 12:31:01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Bananas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0.3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0.90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Milk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4.80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Potatoes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0.4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0.40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6.1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1.0979999999999999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7.1979999999999995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