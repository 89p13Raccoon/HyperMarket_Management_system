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75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2024-10-16 12:35:37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Salmon Fillet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50.00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Pasta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51.5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9.27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60.769999999999996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