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78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12:43:17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Eggs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1.60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1.6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0.28800000000000003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1.8880000000000001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